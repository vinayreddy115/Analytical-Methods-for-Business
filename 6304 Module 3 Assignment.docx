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Module 3</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41761F" w:rsidP="00762B7D">
      <w:r>
        <w:rPr>
          <w:noProof/>
        </w:rPr>
        <w:drawing>
          <wp:anchor distT="0" distB="0" distL="114300" distR="114300" simplePos="0" relativeHeight="251658240" behindDoc="1" locked="0" layoutInCell="1" allowOverlap="1">
            <wp:simplePos x="0" y="0"/>
            <wp:positionH relativeFrom="column">
              <wp:posOffset>3167911</wp:posOffset>
            </wp:positionH>
            <wp:positionV relativeFrom="paragraph">
              <wp:posOffset>122142</wp:posOffset>
            </wp:positionV>
            <wp:extent cx="2757805" cy="1551940"/>
            <wp:effectExtent l="0" t="0" r="4445" b="0"/>
            <wp:wrapTight wrapText="bothSides">
              <wp:wrapPolygon edited="0">
                <wp:start x="0" y="0"/>
                <wp:lineTo x="0" y="21211"/>
                <wp:lineTo x="21486" y="21211"/>
                <wp:lineTo x="21486" y="0"/>
                <wp:lineTo x="0" y="0"/>
              </wp:wrapPolygon>
            </wp:wrapTight>
            <wp:docPr id="1" name="Picture 1" descr="Image result for junk cadil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k cadilla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7C9" w:rsidRDefault="002A51A0" w:rsidP="00762B7D">
      <w:r>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8A43A9" w:rsidRDefault="008A43A9" w:rsidP="008A43A9">
      <w:pPr>
        <w:pStyle w:val="ListParagraph"/>
        <w:numPr>
          <w:ilvl w:val="0"/>
          <w:numId w:val="2"/>
        </w:numPr>
      </w:pPr>
      <w:r>
        <w:t>Load the file “</w:t>
      </w:r>
      <w:r w:rsidR="00AC7D01">
        <w:t xml:space="preserve">6304 Module 3 </w:t>
      </w:r>
      <w:r>
        <w:t xml:space="preserve">Assignment Data.xlsx” into R.  This file contains information on </w:t>
      </w:r>
      <w:r w:rsidR="00745A14">
        <w:t xml:space="preserve">the times required for each of </w:t>
      </w:r>
      <w:r w:rsidR="008A7B49">
        <w:t>46,484</w:t>
      </w:r>
      <w:r w:rsidR="00745A14">
        <w:t xml:space="preserve"> </w:t>
      </w:r>
      <w:r w:rsidR="008A7B49">
        <w:t>instances of a vehicle listed for sale on Craig’s List in the United States.</w:t>
      </w:r>
      <w:r>
        <w:t xml:space="preserve">  </w:t>
      </w:r>
    </w:p>
    <w:p w:rsidR="00745A14" w:rsidRDefault="00745A14" w:rsidP="008A43A9">
      <w:pPr>
        <w:pStyle w:val="ListParagraph"/>
        <w:numPr>
          <w:ilvl w:val="0"/>
          <w:numId w:val="2"/>
        </w:numPr>
      </w:pPr>
      <w:r>
        <w:t xml:space="preserve">Split the data by </w:t>
      </w:r>
      <w:r w:rsidR="008A7B49">
        <w:t>condition</w:t>
      </w:r>
      <w:r>
        <w:t>.  You can use any of several approaches to this, including the “split” command which will create four data objects nested inside a list.  The command is of the form:</w:t>
      </w:r>
    </w:p>
    <w:p w:rsidR="00745A14" w:rsidRDefault="00745A14" w:rsidP="00745A14">
      <w:pPr>
        <w:pStyle w:val="ListParagraph"/>
        <w:jc w:val="center"/>
        <w:rPr>
          <w:i/>
        </w:rPr>
      </w:pPr>
      <w:r w:rsidRPr="00745A14">
        <w:rPr>
          <w:i/>
        </w:rPr>
        <w:t>xx=split(</w:t>
      </w:r>
      <w:proofErr w:type="spellStart"/>
      <w:r w:rsidRPr="00745A14">
        <w:rPr>
          <w:i/>
        </w:rPr>
        <w:t>master.</w:t>
      </w:r>
      <w:proofErr w:type="gramStart"/>
      <w:r w:rsidRPr="00745A14">
        <w:rPr>
          <w:i/>
        </w:rPr>
        <w:t>data.frame</w:t>
      </w:r>
      <w:proofErr w:type="gramEnd"/>
      <w:r w:rsidRPr="00745A14">
        <w:rPr>
          <w:i/>
        </w:rPr>
        <w:t>,master.data.frame$split.variable</w:t>
      </w:r>
      <w:proofErr w:type="spellEnd"/>
      <w:r w:rsidRPr="00745A14">
        <w:rPr>
          <w:i/>
        </w:rPr>
        <w:t>)</w:t>
      </w:r>
    </w:p>
    <w:p w:rsidR="00745A14" w:rsidRPr="00745A14" w:rsidRDefault="00745A14" w:rsidP="00745A14">
      <w:pPr>
        <w:pStyle w:val="ListParagraph"/>
        <w:jc w:val="center"/>
        <w:rPr>
          <w:i/>
        </w:rPr>
      </w:pPr>
    </w:p>
    <w:p w:rsidR="00745A14" w:rsidRDefault="00745A14" w:rsidP="002A51A0">
      <w:pPr>
        <w:pStyle w:val="ListParagraph"/>
        <w:numPr>
          <w:ilvl w:val="0"/>
          <w:numId w:val="2"/>
        </w:numPr>
      </w:pPr>
      <w:r>
        <w:t xml:space="preserve">Pull out data on the </w:t>
      </w:r>
      <w:r w:rsidR="008A7B49">
        <w:t>conditio</w:t>
      </w:r>
      <w:r>
        <w:t xml:space="preserve">n </w:t>
      </w:r>
      <w:r w:rsidR="008A7B49">
        <w:t>levels “excellent”</w:t>
      </w:r>
      <w:r w:rsidR="003E5DAA">
        <w:t>,</w:t>
      </w:r>
      <w:r w:rsidR="008A7B49">
        <w:t xml:space="preserve"> </w:t>
      </w:r>
      <w:r w:rsidR="003E5DAA">
        <w:t xml:space="preserve">“good”, </w:t>
      </w:r>
      <w:r w:rsidR="008A7B49">
        <w:t>“fair”</w:t>
      </w:r>
      <w:r w:rsidR="003E5DAA">
        <w:t xml:space="preserve">, “like new”, and “new”.  </w:t>
      </w:r>
      <w:r w:rsidR="008A7B49">
        <w:t xml:space="preserve"> </w:t>
      </w:r>
      <w:r w:rsidR="003E5DAA">
        <w:t xml:space="preserve">Place </w:t>
      </w:r>
      <w:r w:rsidR="002E5EB9">
        <w:t xml:space="preserve">better classed </w:t>
      </w:r>
      <w:r w:rsidR="003E5DAA">
        <w:t xml:space="preserve">vehicles with “excellent”, “like new”, and “new” conditions in one data frame and those </w:t>
      </w:r>
      <w:r w:rsidR="002E5EB9">
        <w:t xml:space="preserve">lesser </w:t>
      </w:r>
      <w:r w:rsidR="003E5DAA">
        <w:t xml:space="preserve">classed as “good” and “fair” in another.  </w:t>
      </w:r>
      <w:r>
        <w:t>To do this use the R command</w:t>
      </w:r>
      <w:r w:rsidR="003E5DAA">
        <w:t xml:space="preserve"> </w:t>
      </w:r>
      <w:proofErr w:type="gramStart"/>
      <w:r w:rsidR="003E5DAA">
        <w:t xml:space="preserve">below.  </w:t>
      </w:r>
      <w:proofErr w:type="gramEnd"/>
      <w:r w:rsidR="003E5DAA">
        <w:t xml:space="preserve">The </w:t>
      </w:r>
      <w:proofErr w:type="spellStart"/>
      <w:proofErr w:type="gramStart"/>
      <w:r w:rsidR="003E5DAA">
        <w:t>rbind</w:t>
      </w:r>
      <w:proofErr w:type="spellEnd"/>
      <w:r w:rsidR="003E5DAA">
        <w:t>(</w:t>
      </w:r>
      <w:proofErr w:type="gramEnd"/>
      <w:r w:rsidR="003E5DAA">
        <w:t>) command may also be useful in this, though there are several ways to accomplish this step.</w:t>
      </w:r>
      <w:r>
        <w:t xml:space="preserve">  </w:t>
      </w:r>
    </w:p>
    <w:p w:rsidR="003E5DAA" w:rsidRDefault="003E5DAA" w:rsidP="003E5DAA">
      <w:pPr>
        <w:pStyle w:val="ListParagraph"/>
      </w:pPr>
    </w:p>
    <w:p w:rsidR="00745A14" w:rsidRDefault="008A7B49" w:rsidP="00745A14">
      <w:pPr>
        <w:pStyle w:val="ListParagraph"/>
        <w:jc w:val="center"/>
        <w:rPr>
          <w:i/>
        </w:rPr>
      </w:pPr>
      <w:proofErr w:type="spellStart"/>
      <w:r>
        <w:rPr>
          <w:i/>
        </w:rPr>
        <w:t>condition</w:t>
      </w:r>
      <w:r w:rsidR="00745A14" w:rsidRPr="00745A14">
        <w:rPr>
          <w:i/>
        </w:rPr>
        <w:t>.</w:t>
      </w:r>
      <w:proofErr w:type="gramStart"/>
      <w:r w:rsidR="00745A14" w:rsidRPr="00745A14">
        <w:rPr>
          <w:i/>
        </w:rPr>
        <w:t>data.object</w:t>
      </w:r>
      <w:proofErr w:type="spellEnd"/>
      <w:proofErr w:type="gramEnd"/>
      <w:r w:rsidR="00745A14" w:rsidRPr="00745A14">
        <w:rPr>
          <w:i/>
        </w:rPr>
        <w:t>=xx[[</w:t>
      </w:r>
      <w:proofErr w:type="spellStart"/>
      <w:r w:rsidR="00745A14" w:rsidRPr="00745A14">
        <w:rPr>
          <w:i/>
        </w:rPr>
        <w:t>order.in.xx.list</w:t>
      </w:r>
      <w:proofErr w:type="spellEnd"/>
      <w:r w:rsidR="00745A14" w:rsidRPr="00745A14">
        <w:rPr>
          <w:i/>
        </w:rPr>
        <w:t>]]</w:t>
      </w:r>
    </w:p>
    <w:p w:rsidR="00745A14" w:rsidRPr="00745A14" w:rsidRDefault="00745A14" w:rsidP="00745A14">
      <w:pPr>
        <w:pStyle w:val="ListParagraph"/>
        <w:jc w:val="center"/>
        <w:rPr>
          <w:i/>
        </w:rPr>
      </w:pPr>
    </w:p>
    <w:p w:rsidR="002A51A0" w:rsidRDefault="008A43A9" w:rsidP="002A51A0">
      <w:pPr>
        <w:pStyle w:val="ListParagraph"/>
        <w:numPr>
          <w:ilvl w:val="0"/>
          <w:numId w:val="2"/>
        </w:numPr>
      </w:pPr>
      <w:r>
        <w:t xml:space="preserve">Using the numerical portion of your U number as a </w:t>
      </w:r>
      <w:proofErr w:type="gramStart"/>
      <w:r>
        <w:t>random number</w:t>
      </w:r>
      <w:proofErr w:type="gramEnd"/>
      <w:r>
        <w:t xml:space="preserve"> seed</w:t>
      </w:r>
      <w:r w:rsidR="00745A14">
        <w:t xml:space="preserve"> and the method demonstrated in class</w:t>
      </w:r>
      <w:r>
        <w:t xml:space="preserve">, take a random sample of </w:t>
      </w:r>
      <w:r w:rsidR="003E5DAA">
        <w:t>75</w:t>
      </w:r>
      <w:r>
        <w:t xml:space="preserve"> cases from </w:t>
      </w:r>
      <w:r w:rsidR="00745A14">
        <w:t xml:space="preserve">each </w:t>
      </w:r>
      <w:r w:rsidR="003E5DAA">
        <w:t>of the two condition data frames.</w:t>
      </w:r>
      <w:r w:rsidR="00745A14">
        <w:t xml:space="preserve"> Store the sampled observations from each </w:t>
      </w:r>
      <w:r w:rsidR="0041761F">
        <w:t>condition group</w:t>
      </w:r>
      <w:r w:rsidR="00745A14">
        <w:t xml:space="preserve"> in separate data frames.</w:t>
      </w:r>
      <w:r>
        <w:t xml:space="preserve"> </w:t>
      </w:r>
    </w:p>
    <w:p w:rsidR="00745A14" w:rsidRDefault="00745A14" w:rsidP="00745A14">
      <w:pPr>
        <w:pStyle w:val="ListParagraph"/>
      </w:pPr>
    </w:p>
    <w:p w:rsidR="00303B5C" w:rsidRDefault="00303B5C" w:rsidP="002A51A0">
      <w:pPr>
        <w:rPr>
          <w:b/>
        </w:rPr>
      </w:pPr>
      <w:r w:rsidRPr="00303B5C">
        <w:rPr>
          <w:b/>
        </w:rPr>
        <w:t>Analysis</w:t>
      </w:r>
    </w:p>
    <w:p w:rsidR="00C4745C" w:rsidRDefault="00C4745C" w:rsidP="002A51A0">
      <w:pPr>
        <w:rPr>
          <w:b/>
        </w:rPr>
      </w:pPr>
    </w:p>
    <w:p w:rsidR="00A37644" w:rsidRDefault="00A37644" w:rsidP="00A37644">
      <w:pPr>
        <w:pStyle w:val="ListParagraph"/>
        <w:numPr>
          <w:ilvl w:val="0"/>
          <w:numId w:val="7"/>
        </w:numPr>
      </w:pPr>
      <w:r>
        <w:t xml:space="preserve">Using your sample, construct a 90% confidence interval on the population mean </w:t>
      </w:r>
      <w:r w:rsidR="002E5EB9">
        <w:t>odometer reading of the better classed vehicles</w:t>
      </w:r>
      <w:r w:rsidR="004C5AD3">
        <w:t>.</w:t>
      </w:r>
    </w:p>
    <w:p w:rsidR="00A37644" w:rsidRDefault="00A37644" w:rsidP="00A37644">
      <w:pPr>
        <w:pStyle w:val="ListParagraph"/>
        <w:numPr>
          <w:ilvl w:val="0"/>
          <w:numId w:val="7"/>
        </w:numPr>
      </w:pPr>
      <w:r>
        <w:t xml:space="preserve">Assuming the data </w:t>
      </w:r>
      <w:r w:rsidR="002E5EB9">
        <w:t xml:space="preserve">on all better classed vehicles </w:t>
      </w:r>
      <w:r>
        <w:t xml:space="preserve">represents the population, does your 90% confidence interval include the true population mean </w:t>
      </w:r>
      <w:r w:rsidR="002E5EB9">
        <w:t>odometer reading?</w:t>
      </w:r>
    </w:p>
    <w:p w:rsidR="00A37644" w:rsidRDefault="00A37644" w:rsidP="004C5AD3">
      <w:pPr>
        <w:pStyle w:val="ListParagraph"/>
        <w:numPr>
          <w:ilvl w:val="0"/>
          <w:numId w:val="7"/>
        </w:numPr>
      </w:pPr>
      <w:r>
        <w:t>Us</w:t>
      </w:r>
      <w:r w:rsidR="00AB0DB7">
        <w:t>e</w:t>
      </w:r>
      <w:r>
        <w:t xml:space="preserve"> R and your </w:t>
      </w:r>
      <w:bookmarkStart w:id="0" w:name="_Hlk1384687"/>
      <w:r w:rsidR="00447F30">
        <w:t xml:space="preserve">reduced </w:t>
      </w:r>
      <w:r w:rsidR="002E5EB9">
        <w:t>75</w:t>
      </w:r>
      <w:r w:rsidR="00447F30">
        <w:t>-case data set</w:t>
      </w:r>
      <w:bookmarkEnd w:id="0"/>
      <w:r w:rsidR="00447F30">
        <w:t xml:space="preserve"> </w:t>
      </w:r>
      <w:r w:rsidR="004C5AD3">
        <w:t xml:space="preserve">for </w:t>
      </w:r>
      <w:r w:rsidR="002E5EB9">
        <w:t>lesser classed vehicles</w:t>
      </w:r>
      <w:r w:rsidR="00AB0DB7">
        <w:t xml:space="preserve">.  Can you say </w:t>
      </w:r>
      <w:r>
        <w:t>(</w:t>
      </w:r>
      <w:r>
        <w:rPr>
          <w:rFonts w:cstheme="minorHAnsi"/>
        </w:rPr>
        <w:t>α</w:t>
      </w:r>
      <w:r>
        <w:t xml:space="preserve"> = .05) that the population mean </w:t>
      </w:r>
      <w:r w:rsidR="002E5EB9">
        <w:t xml:space="preserve">price of these vehicles </w:t>
      </w:r>
      <w:r>
        <w:t xml:space="preserve">is </w:t>
      </w:r>
      <w:r w:rsidR="00370FAA">
        <w:t>less</w:t>
      </w:r>
      <w:r>
        <w:t xml:space="preserve"> than </w:t>
      </w:r>
      <w:r w:rsidR="009718F0" w:rsidRPr="009718F0">
        <w:t>$</w:t>
      </w:r>
      <w:r w:rsidR="009718F0">
        <w:t>9</w:t>
      </w:r>
      <w:bookmarkStart w:id="1" w:name="_GoBack"/>
      <w:bookmarkEnd w:id="1"/>
      <w:r w:rsidR="009718F0" w:rsidRPr="009718F0">
        <w:t>,000</w:t>
      </w:r>
      <w:r w:rsidR="004C5AD3">
        <w:t xml:space="preserve">?  How about </w:t>
      </w:r>
      <w:r w:rsidR="009718F0">
        <w:t>less than $12,000</w:t>
      </w:r>
      <w:r w:rsidR="004C5AD3">
        <w:t>?</w:t>
      </w:r>
    </w:p>
    <w:p w:rsidR="00A37644" w:rsidRDefault="00A37644" w:rsidP="00A37644">
      <w:pPr>
        <w:pStyle w:val="ListParagraph"/>
        <w:numPr>
          <w:ilvl w:val="0"/>
          <w:numId w:val="7"/>
        </w:numPr>
      </w:pPr>
      <w:r>
        <w:t xml:space="preserve">Referencing Part </w:t>
      </w:r>
      <w:r w:rsidR="004C5AD3">
        <w:t>3</w:t>
      </w:r>
      <w:r>
        <w:t xml:space="preserve"> above, what “test against” </w:t>
      </w:r>
      <w:r w:rsidR="007D2DF1">
        <w:t xml:space="preserve">(mu) </w:t>
      </w:r>
      <w:r>
        <w:t xml:space="preserve">value in a two-tailed hypothesis test </w:t>
      </w:r>
      <w:r w:rsidR="00AB0DB7">
        <w:t xml:space="preserve">would yield </w:t>
      </w:r>
      <w:r w:rsidR="00BD3586">
        <w:rPr>
          <w:rFonts w:cstheme="minorHAnsi"/>
        </w:rPr>
        <w:t xml:space="preserve">p </w:t>
      </w:r>
      <w:r w:rsidR="00AB0DB7">
        <w:t>= .05 in a test</w:t>
      </w:r>
      <w:r w:rsidR="004C5AD3">
        <w:t xml:space="preserve"> on the </w:t>
      </w:r>
      <w:r w:rsidR="002E5EB9">
        <w:t>lesser vehicles’ population mean price</w:t>
      </w:r>
      <w:r w:rsidR="00AB0DB7">
        <w:t>?</w:t>
      </w:r>
    </w:p>
    <w:p w:rsidR="00C4745C" w:rsidRDefault="00447F30" w:rsidP="00A37644">
      <w:pPr>
        <w:pStyle w:val="ListParagraph"/>
        <w:numPr>
          <w:ilvl w:val="0"/>
          <w:numId w:val="7"/>
        </w:numPr>
      </w:pPr>
      <w:r>
        <w:lastRenderedPageBreak/>
        <w:t xml:space="preserve">Using R and your reduced </w:t>
      </w:r>
      <w:r w:rsidR="002E5EB9">
        <w:t>75</w:t>
      </w:r>
      <w:r>
        <w:t>-case data set</w:t>
      </w:r>
      <w:r w:rsidR="004C5AD3">
        <w:t>s</w:t>
      </w:r>
      <w:r>
        <w:t>, s</w:t>
      </w:r>
      <w:r w:rsidR="00C4745C">
        <w:t xml:space="preserve">how comparative </w:t>
      </w:r>
      <w:r w:rsidR="00A37644">
        <w:t>notched boxp</w:t>
      </w:r>
      <w:r w:rsidR="00C4745C">
        <w:t>lot</w:t>
      </w:r>
      <w:r w:rsidR="00A37644">
        <w:t>s</w:t>
      </w:r>
      <w:r w:rsidR="00C4745C">
        <w:t xml:space="preserve"> of </w:t>
      </w:r>
      <w:r w:rsidR="00AB0DB7">
        <w:t xml:space="preserve">the </w:t>
      </w:r>
      <w:r w:rsidR="004C5AD3">
        <w:t xml:space="preserve">two </w:t>
      </w:r>
      <w:r w:rsidR="002E5EB9">
        <w:t xml:space="preserve">groups’ price </w:t>
      </w:r>
      <w:r w:rsidR="004C5AD3">
        <w:t>variable.</w:t>
      </w:r>
      <w:r w:rsidR="00AB0DB7">
        <w:t xml:space="preserve"> Your boxplots should be displayed side by side in a single graphic</w:t>
      </w:r>
      <w:r w:rsidR="004C5AD3">
        <w:t xml:space="preserve"> with an appropriate title and x-axis labels</w:t>
      </w:r>
      <w:r w:rsidR="00AB0DB7">
        <w:t xml:space="preserve">.  Do these plots indicate a possible difference between the </w:t>
      </w:r>
      <w:r w:rsidR="004C5AD3">
        <w:t>transaction times for the two facilities</w:t>
      </w:r>
      <w:r w:rsidR="00AB0DB7">
        <w:t>?</w:t>
      </w:r>
      <w:r w:rsidR="00217724">
        <w:t xml:space="preserve">  Do these plots indicate a difference in skewness or number of potential outliers between </w:t>
      </w:r>
      <w:r w:rsidR="002E5EB9">
        <w:t>the better and lesser classed vehicles?</w:t>
      </w:r>
    </w:p>
    <w:p w:rsidR="00447F30" w:rsidRDefault="00AB0DB7" w:rsidP="00447F30">
      <w:pPr>
        <w:pStyle w:val="ListParagraph"/>
        <w:numPr>
          <w:ilvl w:val="0"/>
          <w:numId w:val="7"/>
        </w:numPr>
      </w:pPr>
      <w:r>
        <w:t xml:space="preserve">Using R and your </w:t>
      </w:r>
      <w:r w:rsidR="00447F30">
        <w:t xml:space="preserve">reduced </w:t>
      </w:r>
      <w:r w:rsidR="002E5EB9">
        <w:t>75</w:t>
      </w:r>
      <w:r w:rsidR="00447F30">
        <w:t>-case data set</w:t>
      </w:r>
      <w:r w:rsidR="004C5AD3">
        <w:t>s</w:t>
      </w:r>
      <w:r>
        <w:t>, does there appear to be a statistically significant difference (</w:t>
      </w:r>
      <w:r>
        <w:rPr>
          <w:rFonts w:cstheme="minorHAnsi"/>
        </w:rPr>
        <w:t>α</w:t>
      </w:r>
      <w:r>
        <w:t xml:space="preserve"> = .05) between the </w:t>
      </w:r>
      <w:r w:rsidR="004C5AD3">
        <w:t xml:space="preserve">mean </w:t>
      </w:r>
      <w:r w:rsidR="002E5EB9">
        <w:t xml:space="preserve">odometer readings </w:t>
      </w:r>
      <w:r w:rsidR="004C5AD3">
        <w:t xml:space="preserve">for </w:t>
      </w:r>
      <w:r w:rsidR="002E5EB9">
        <w:t>the better and lesser classed vehicles</w:t>
      </w:r>
      <w:r>
        <w:t>?</w:t>
      </w:r>
      <w:r w:rsidR="002E5EB9">
        <w:t xml:space="preserve">  How about a statistically significant difference on price?</w:t>
      </w:r>
    </w:p>
    <w:p w:rsidR="00303B5C" w:rsidRDefault="00AB0DB7" w:rsidP="00AB0DB7">
      <w:r>
        <w:t xml:space="preserve"> </w:t>
      </w:r>
    </w:p>
    <w:p w:rsidR="00AB0DB7" w:rsidRDefault="00AB0DB7" w:rsidP="00AB0DB7">
      <w:r>
        <w:t>Your deliverable will be a single MS-Word file created using R Markdown. Your file will show 1) the R script which executes the above instructions and 2) the results of those instructions.  The first two lines of your deliverable will state this is “</w:t>
      </w:r>
      <w:r w:rsidR="004C5AD3">
        <w:t xml:space="preserve">Module 3 </w:t>
      </w:r>
      <w:r>
        <w:t>Assignment”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3246"/>
    <w:rsid w:val="000E1024"/>
    <w:rsid w:val="000F3983"/>
    <w:rsid w:val="00107498"/>
    <w:rsid w:val="00175573"/>
    <w:rsid w:val="00217724"/>
    <w:rsid w:val="00236617"/>
    <w:rsid w:val="002A51A0"/>
    <w:rsid w:val="002E5EB9"/>
    <w:rsid w:val="00303B5C"/>
    <w:rsid w:val="00370FAA"/>
    <w:rsid w:val="003E5DAA"/>
    <w:rsid w:val="0041761F"/>
    <w:rsid w:val="00431056"/>
    <w:rsid w:val="00447F30"/>
    <w:rsid w:val="004C5AD3"/>
    <w:rsid w:val="004F52D5"/>
    <w:rsid w:val="005C5EAD"/>
    <w:rsid w:val="00660D7E"/>
    <w:rsid w:val="006705ED"/>
    <w:rsid w:val="006758B4"/>
    <w:rsid w:val="00685EEB"/>
    <w:rsid w:val="006B7762"/>
    <w:rsid w:val="00745A14"/>
    <w:rsid w:val="00762B7D"/>
    <w:rsid w:val="007A5450"/>
    <w:rsid w:val="007D2DF1"/>
    <w:rsid w:val="00872C15"/>
    <w:rsid w:val="00872D57"/>
    <w:rsid w:val="00892E6A"/>
    <w:rsid w:val="008A43A9"/>
    <w:rsid w:val="008A7B49"/>
    <w:rsid w:val="00940E9D"/>
    <w:rsid w:val="00954E7F"/>
    <w:rsid w:val="009718F0"/>
    <w:rsid w:val="00A37644"/>
    <w:rsid w:val="00AB0DB7"/>
    <w:rsid w:val="00AC7D01"/>
    <w:rsid w:val="00B629B6"/>
    <w:rsid w:val="00B977C9"/>
    <w:rsid w:val="00BD3586"/>
    <w:rsid w:val="00BD71E2"/>
    <w:rsid w:val="00C44D2C"/>
    <w:rsid w:val="00C4745C"/>
    <w:rsid w:val="00C57312"/>
    <w:rsid w:val="00CB7753"/>
    <w:rsid w:val="00EB3010"/>
    <w:rsid w:val="00EC5EBF"/>
    <w:rsid w:val="00F94B52"/>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43F"/>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F82CEE5D-C199-4122-8E11-37F17789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53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6</cp:revision>
  <dcterms:created xsi:type="dcterms:W3CDTF">2019-07-10T14:27:00Z</dcterms:created>
  <dcterms:modified xsi:type="dcterms:W3CDTF">2019-07-10T15:20:00Z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