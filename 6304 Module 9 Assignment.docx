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E50FCF">
      <w:pPr>
        <w:jc w:val="center"/>
        <w:rPr>
          <w:rFonts w:ascii="Times New Roman" w:hAnsi="Times New Roman"/>
          <w:b/>
          <w:sz w:val="28"/>
          <w:szCs w:val="28"/>
        </w:rPr>
      </w:pPr>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C00A2D">
        <w:rPr>
          <w:rFonts w:ascii="Times New Roman" w:hAnsi="Times New Roman"/>
          <w:b/>
          <w:sz w:val="28"/>
          <w:szCs w:val="28"/>
        </w:rPr>
        <w:t>9</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41761F" w:rsidP="00762B7D">
      <w:r>
        <w:rPr>
          <w:noProof/>
        </w:rPr>
        <w:drawing>
          <wp:anchor distT="0" distB="0" distL="114300" distR="114300" simplePos="0" relativeHeight="251658240" behindDoc="1" locked="0" layoutInCell="1" allowOverlap="1">
            <wp:simplePos x="0" y="0"/>
            <wp:positionH relativeFrom="column">
              <wp:posOffset>3167911</wp:posOffset>
            </wp:positionH>
            <wp:positionV relativeFrom="paragraph">
              <wp:posOffset>122142</wp:posOffset>
            </wp:positionV>
            <wp:extent cx="2757805" cy="1551940"/>
            <wp:effectExtent l="0" t="0" r="4445" b="0"/>
            <wp:wrapTight wrapText="bothSides">
              <wp:wrapPolygon edited="0">
                <wp:start x="0" y="0"/>
                <wp:lineTo x="0" y="21211"/>
                <wp:lineTo x="21486" y="21211"/>
                <wp:lineTo x="21486" y="0"/>
                <wp:lineTo x="0" y="0"/>
              </wp:wrapPolygon>
            </wp:wrapTight>
            <wp:docPr id="1" name="Picture 1" descr="Image result for junk cad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k cadilla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7C9" w:rsidRDefault="002A51A0" w:rsidP="00762B7D">
      <w:r>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8A43A9" w:rsidRDefault="008A43A9" w:rsidP="008A43A9">
      <w:pPr>
        <w:pStyle w:val="ListParagraph"/>
        <w:numPr>
          <w:ilvl w:val="0"/>
          <w:numId w:val="2"/>
        </w:numPr>
      </w:pPr>
      <w:r>
        <w:t>Load the file “</w:t>
      </w:r>
      <w:r w:rsidR="00AC7D01">
        <w:t xml:space="preserve">6304 Module </w:t>
      </w:r>
      <w:r w:rsidR="00C00A2D">
        <w:t>9</w:t>
      </w:r>
      <w:r w:rsidR="00AC7D01">
        <w:t xml:space="preserve"> </w:t>
      </w:r>
      <w:r>
        <w:t xml:space="preserve">Assignment Data.xlsx” into R.  This file contains information on </w:t>
      </w:r>
      <w:r w:rsidR="008A7B49">
        <w:t>46,484</w:t>
      </w:r>
      <w:r w:rsidR="00745A14">
        <w:t xml:space="preserve"> </w:t>
      </w:r>
      <w:r w:rsidR="008A7B49">
        <w:t>vehicle</w:t>
      </w:r>
      <w:r w:rsidR="00A47F2E">
        <w:t>s</w:t>
      </w:r>
      <w:r w:rsidR="008A7B49">
        <w:t xml:space="preserve"> listed for sale on Craig’s List in the United States.</w:t>
      </w:r>
      <w:r>
        <w:t xml:space="preserve">  </w:t>
      </w:r>
    </w:p>
    <w:p w:rsidR="00A47F2E" w:rsidRDefault="00A47F2E" w:rsidP="008A43A9">
      <w:pPr>
        <w:pStyle w:val="ListParagraph"/>
        <w:numPr>
          <w:ilvl w:val="0"/>
          <w:numId w:val="2"/>
        </w:numPr>
      </w:pPr>
      <w:r>
        <w:t xml:space="preserve">Create a </w:t>
      </w:r>
      <w:r w:rsidRPr="009531E1">
        <w:rPr>
          <w:u w:val="single"/>
        </w:rPr>
        <w:t>single</w:t>
      </w:r>
      <w:r>
        <w:t xml:space="preserve"> data frame for your analysis which meets the following characteristics:</w:t>
      </w:r>
    </w:p>
    <w:p w:rsidR="00A47F2E" w:rsidRDefault="00A47F2E" w:rsidP="00A47F2E">
      <w:pPr>
        <w:pStyle w:val="ListParagraph"/>
        <w:numPr>
          <w:ilvl w:val="1"/>
          <w:numId w:val="2"/>
        </w:numPr>
      </w:pPr>
      <w:r>
        <w:t xml:space="preserve">Only includes cars with 4, 6, or </w:t>
      </w:r>
      <w:proofErr w:type="gramStart"/>
      <w:r>
        <w:t>8 cylinder</w:t>
      </w:r>
      <w:proofErr w:type="gramEnd"/>
      <w:r>
        <w:t xml:space="preserve"> engines.</w:t>
      </w:r>
    </w:p>
    <w:p w:rsidR="009531E1" w:rsidRDefault="009531E1" w:rsidP="00A47F2E">
      <w:pPr>
        <w:pStyle w:val="ListParagraph"/>
        <w:numPr>
          <w:ilvl w:val="1"/>
          <w:numId w:val="2"/>
        </w:numPr>
      </w:pPr>
      <w:r>
        <w:t>Only includes cars using gasoline or diesel as fuel.</w:t>
      </w:r>
    </w:p>
    <w:p w:rsidR="00A47F2E" w:rsidRDefault="00A47F2E" w:rsidP="00A47F2E">
      <w:pPr>
        <w:pStyle w:val="ListParagraph"/>
        <w:numPr>
          <w:ilvl w:val="1"/>
          <w:numId w:val="2"/>
        </w:numPr>
      </w:pPr>
      <w:r>
        <w:t>Includes all variables appearing in the master (N=46,484) data set.</w:t>
      </w:r>
    </w:p>
    <w:p w:rsidR="00A47F2E" w:rsidRDefault="00A47F2E" w:rsidP="00A47F2E">
      <w:pPr>
        <w:pStyle w:val="ListParagraph"/>
        <w:numPr>
          <w:ilvl w:val="1"/>
          <w:numId w:val="2"/>
        </w:numPr>
      </w:pPr>
      <w:r>
        <w:t>Has a random sample of n=</w:t>
      </w:r>
      <w:r w:rsidR="009531E1">
        <w:t>1</w:t>
      </w:r>
      <w:r>
        <w:t xml:space="preserve">50 cars from </w:t>
      </w:r>
      <w:r w:rsidRPr="009531E1">
        <w:rPr>
          <w:u w:val="single"/>
        </w:rPr>
        <w:t xml:space="preserve">each </w:t>
      </w:r>
      <w:r>
        <w:t xml:space="preserve">of </w:t>
      </w:r>
      <w:r w:rsidR="009531E1">
        <w:t xml:space="preserve">three states:  Illinois, North Carolina, and Texas.  The lists at the end of this assignment specify the regions which you will </w:t>
      </w:r>
      <w:r w:rsidR="00612DF6">
        <w:t>aggregate</w:t>
      </w:r>
      <w:r w:rsidR="009531E1">
        <w:t xml:space="preserve"> to represent the three states.  </w:t>
      </w:r>
      <w:r>
        <w:t xml:space="preserve">Remember to </w:t>
      </w:r>
      <w:r w:rsidR="009531E1">
        <w:t>apply</w:t>
      </w:r>
      <w:r>
        <w:t xml:space="preserve"> the numerical portion of your U number as the random number seed.</w:t>
      </w:r>
      <w:r w:rsidR="008816D0">
        <w:t xml:space="preserve">  This type of sample is referred to as a stratified sample.</w:t>
      </w:r>
    </w:p>
    <w:p w:rsidR="009531E1" w:rsidRDefault="009531E1" w:rsidP="00A47F2E">
      <w:pPr>
        <w:pStyle w:val="ListParagraph"/>
        <w:numPr>
          <w:ilvl w:val="1"/>
          <w:numId w:val="2"/>
        </w:numPr>
      </w:pPr>
      <w:r>
        <w:t>Includes a new variable identifying the state from which a car has been drawn.  This will be a factor variable with the levels "Illinois", "Texas", and "North Carolina".</w:t>
      </w:r>
    </w:p>
    <w:p w:rsidR="001A376A" w:rsidRDefault="001A376A" w:rsidP="001A376A">
      <w:pPr>
        <w:pStyle w:val="ListParagraph"/>
        <w:ind w:left="1440"/>
      </w:pPr>
    </w:p>
    <w:p w:rsidR="00A47F2E" w:rsidRDefault="00A47F2E" w:rsidP="009531E1">
      <w:pPr>
        <w:pStyle w:val="ListParagraph"/>
      </w:pPr>
      <w:r>
        <w:t xml:space="preserve">There are several ways this can be accomplished.  </w:t>
      </w:r>
      <w:r w:rsidR="009531E1">
        <w:t>Carefully plan your method for creating this 3-state n=450 data set.</w:t>
      </w:r>
    </w:p>
    <w:p w:rsidR="009531E1" w:rsidRDefault="009531E1" w:rsidP="009531E1">
      <w:pPr>
        <w:pStyle w:val="ListParagraph"/>
        <w:rPr>
          <w:i/>
        </w:rPr>
      </w:pPr>
    </w:p>
    <w:p w:rsidR="00745A14" w:rsidRPr="00745A14" w:rsidRDefault="00745A14" w:rsidP="00745A14">
      <w:pPr>
        <w:pStyle w:val="ListParagraph"/>
        <w:jc w:val="center"/>
        <w:rPr>
          <w:i/>
        </w:rPr>
      </w:pPr>
    </w:p>
    <w:p w:rsidR="00303B5C" w:rsidRDefault="00303B5C" w:rsidP="002A51A0">
      <w:pPr>
        <w:rPr>
          <w:b/>
        </w:rPr>
      </w:pPr>
      <w:r w:rsidRPr="00303B5C">
        <w:rPr>
          <w:b/>
        </w:rPr>
        <w:t>Analysis</w:t>
      </w:r>
    </w:p>
    <w:p w:rsidR="00C4745C" w:rsidRDefault="00C4745C" w:rsidP="002A51A0">
      <w:pPr>
        <w:rPr>
          <w:b/>
        </w:rPr>
      </w:pPr>
    </w:p>
    <w:p w:rsidR="00A37644" w:rsidRDefault="001A376A" w:rsidP="00A37644">
      <w:pPr>
        <w:pStyle w:val="ListParagraph"/>
        <w:numPr>
          <w:ilvl w:val="0"/>
          <w:numId w:val="7"/>
        </w:numPr>
      </w:pPr>
      <w:r>
        <w:t xml:space="preserve">Within </w:t>
      </w:r>
      <w:r w:rsidR="001D44BA">
        <w:t>your n=</w:t>
      </w:r>
      <w:r w:rsidR="009531E1">
        <w:t>4</w:t>
      </w:r>
      <w:r w:rsidR="001D44BA">
        <w:t xml:space="preserve">50 stratified </w:t>
      </w:r>
      <w:r w:rsidR="00A37644">
        <w:t xml:space="preserve">sample, </w:t>
      </w:r>
      <w:r w:rsidR="001D44BA">
        <w:t xml:space="preserve">determine if </w:t>
      </w:r>
      <w:proofErr w:type="spellStart"/>
      <w:proofErr w:type="gramStart"/>
      <w:r w:rsidR="001D44BA">
        <w:t>asking.price</w:t>
      </w:r>
      <w:proofErr w:type="spellEnd"/>
      <w:proofErr w:type="gramEnd"/>
      <w:r w:rsidR="001D44BA">
        <w:t xml:space="preserve"> has an equal variance across the </w:t>
      </w:r>
      <w:r w:rsidR="008816D0">
        <w:t>three states</w:t>
      </w:r>
      <w:r w:rsidR="001D44BA">
        <w:t>.  Briefly interpret your results</w:t>
      </w:r>
      <w:r w:rsidR="008816D0">
        <w:t>.</w:t>
      </w:r>
    </w:p>
    <w:p w:rsidR="00A37644" w:rsidRDefault="008816D0" w:rsidP="00A37644">
      <w:pPr>
        <w:pStyle w:val="ListParagraph"/>
        <w:numPr>
          <w:ilvl w:val="0"/>
          <w:numId w:val="7"/>
        </w:numPr>
      </w:pPr>
      <w:r>
        <w:t>Using your sample (n=450) data set c</w:t>
      </w:r>
      <w:r w:rsidR="001D44BA">
        <w:t xml:space="preserve">onduct a one-way analysis of variance with </w:t>
      </w:r>
      <w:proofErr w:type="spellStart"/>
      <w:proofErr w:type="gramStart"/>
      <w:r w:rsidR="001D44BA">
        <w:t>asking.price</w:t>
      </w:r>
      <w:proofErr w:type="spellEnd"/>
      <w:proofErr w:type="gramEnd"/>
      <w:r w:rsidR="001D44BA">
        <w:t xml:space="preserve"> as the dependent variable and </w:t>
      </w:r>
      <w:r>
        <w:t>state</w:t>
      </w:r>
      <w:r w:rsidR="001D44BA">
        <w:t xml:space="preserve"> as the independent variable.  Plot the results of a Tukey HSD test to show whether/where differences in </w:t>
      </w:r>
      <w:proofErr w:type="spellStart"/>
      <w:proofErr w:type="gramStart"/>
      <w:r w:rsidR="001D44BA">
        <w:t>asking.price</w:t>
      </w:r>
      <w:proofErr w:type="spellEnd"/>
      <w:proofErr w:type="gramEnd"/>
      <w:r w:rsidR="001D44BA">
        <w:t xml:space="preserve"> among the </w:t>
      </w:r>
      <w:r>
        <w:t>states</w:t>
      </w:r>
      <w:r w:rsidR="001D44BA">
        <w:t xml:space="preserve"> exist.  Briefly explain the results shown in the plot, stating which pairs of </w:t>
      </w:r>
      <w:r>
        <w:t>states which</w:t>
      </w:r>
      <w:r w:rsidR="001D44BA">
        <w:t xml:space="preserve"> do and do not appear to show significant mean differences in </w:t>
      </w:r>
      <w:proofErr w:type="spellStart"/>
      <w:proofErr w:type="gramStart"/>
      <w:r w:rsidR="001D44BA">
        <w:t>asking.price</w:t>
      </w:r>
      <w:proofErr w:type="spellEnd"/>
      <w:proofErr w:type="gramEnd"/>
      <w:r w:rsidR="001D44BA">
        <w:t xml:space="preserve">.  Make sure </w:t>
      </w:r>
      <w:r>
        <w:t>state</w:t>
      </w:r>
      <w:r w:rsidR="001D44BA">
        <w:t xml:space="preserve"> names can be clearly and completely read on the appropriate axis of your plot.</w:t>
      </w:r>
    </w:p>
    <w:p w:rsidR="00A37644" w:rsidRDefault="001D44BA" w:rsidP="004C5AD3">
      <w:pPr>
        <w:pStyle w:val="ListParagraph"/>
        <w:numPr>
          <w:ilvl w:val="0"/>
          <w:numId w:val="7"/>
        </w:numPr>
      </w:pPr>
      <w:r>
        <w:t xml:space="preserve">Repeat Steps 1 and 2 above using odometer as the dependent variable and </w:t>
      </w:r>
      <w:r w:rsidR="003F4A10">
        <w:t>state</w:t>
      </w:r>
      <w:r>
        <w:t xml:space="preserve"> as the independent.  Again, briefly explain your analysis results and make sure </w:t>
      </w:r>
      <w:r w:rsidR="008816D0">
        <w:t>state</w:t>
      </w:r>
      <w:r>
        <w:t xml:space="preserve"> names can be clearly and completely read on the appropriate axis of your plot.</w:t>
      </w:r>
    </w:p>
    <w:p w:rsidR="008816D0" w:rsidRDefault="008816D0" w:rsidP="008816D0">
      <w:pPr>
        <w:pStyle w:val="ListParagraph"/>
        <w:numPr>
          <w:ilvl w:val="0"/>
          <w:numId w:val="7"/>
        </w:numPr>
      </w:pPr>
      <w:r>
        <w:lastRenderedPageBreak/>
        <w:t xml:space="preserve">Drawing on </w:t>
      </w:r>
      <w:r w:rsidR="003F4A10">
        <w:t xml:space="preserve">a </w:t>
      </w:r>
      <w:r>
        <w:t>n=</w:t>
      </w:r>
      <w:r w:rsidR="003F4A10">
        <w:t>1</w:t>
      </w:r>
      <w:r>
        <w:t xml:space="preserve">50 sample, use only the vehicles for sale in the state of </w:t>
      </w:r>
      <w:r w:rsidR="00086464">
        <w:t>Texas</w:t>
      </w:r>
      <w:r>
        <w:t xml:space="preserve"> to conduct a one-way ANOVA using </w:t>
      </w:r>
      <w:proofErr w:type="spellStart"/>
      <w:proofErr w:type="gramStart"/>
      <w:r>
        <w:t>asking.price</w:t>
      </w:r>
      <w:proofErr w:type="spellEnd"/>
      <w:proofErr w:type="gramEnd"/>
      <w:r>
        <w:t xml:space="preserve"> as the dependent variable and region as the independent variable.  Plot the results of a Tukey HSD test to show whether/where there are differences in </w:t>
      </w:r>
      <w:proofErr w:type="spellStart"/>
      <w:r>
        <w:t>asking.price</w:t>
      </w:r>
      <w:proofErr w:type="spellEnd"/>
      <w:r>
        <w:t xml:space="preserve"> </w:t>
      </w:r>
      <w:r w:rsidR="0087438F">
        <w:t xml:space="preserve">among </w:t>
      </w:r>
      <w:r>
        <w:t xml:space="preserve">the regions of </w:t>
      </w:r>
      <w:r w:rsidR="00086464">
        <w:t>Texas</w:t>
      </w:r>
      <w:bookmarkStart w:id="0" w:name="_GoBack"/>
      <w:bookmarkEnd w:id="0"/>
      <w:r>
        <w:t xml:space="preserve">.  Briefly explain the results shown in the plot, stating which regions do appear to show significant mean differences in </w:t>
      </w:r>
      <w:proofErr w:type="spellStart"/>
      <w:proofErr w:type="gramStart"/>
      <w:r>
        <w:t>asking.price</w:t>
      </w:r>
      <w:proofErr w:type="spellEnd"/>
      <w:proofErr w:type="gramEnd"/>
      <w:r>
        <w:t>.  Make sure region names can be clearly and completely read on the appropriate axis of your plot.</w:t>
      </w:r>
    </w:p>
    <w:p w:rsidR="0087438F" w:rsidRDefault="001D44BA" w:rsidP="0087438F">
      <w:pPr>
        <w:pStyle w:val="ListParagraph"/>
        <w:numPr>
          <w:ilvl w:val="0"/>
          <w:numId w:val="7"/>
        </w:numPr>
      </w:pPr>
      <w:r>
        <w:t xml:space="preserve">Using your </w:t>
      </w:r>
      <w:r w:rsidR="00612DF6">
        <w:t xml:space="preserve">n=450 </w:t>
      </w:r>
      <w:r>
        <w:t xml:space="preserve">sample </w:t>
      </w:r>
      <w:r w:rsidR="008816D0">
        <w:t xml:space="preserve">conduct a single ANOVA using </w:t>
      </w:r>
      <w:proofErr w:type="spellStart"/>
      <w:r w:rsidR="008816D0">
        <w:t>asking.price</w:t>
      </w:r>
      <w:proofErr w:type="spellEnd"/>
      <w:r w:rsidR="008816D0">
        <w:t xml:space="preserve"> as the dependent variable and fuel and condition as independent variables.  Plot the results of a Tukey HSD test to show whether/where there are differences in </w:t>
      </w:r>
      <w:proofErr w:type="spellStart"/>
      <w:proofErr w:type="gramStart"/>
      <w:r w:rsidR="008816D0">
        <w:t>asking.price</w:t>
      </w:r>
      <w:proofErr w:type="spellEnd"/>
      <w:proofErr w:type="gramEnd"/>
      <w:r w:rsidR="008816D0">
        <w:t xml:space="preserve"> by</w:t>
      </w:r>
      <w:r w:rsidR="0087438F">
        <w:t xml:space="preserve"> independent variables. Make certain both Tukey plots are visible on the same graphic as demonstrated in class.  </w:t>
      </w:r>
      <w:r w:rsidR="008816D0">
        <w:t xml:space="preserve">Make sure </w:t>
      </w:r>
      <w:r w:rsidR="0087438F">
        <w:t xml:space="preserve">names of levels of independent variables </w:t>
      </w:r>
      <w:r w:rsidR="008816D0">
        <w:t>can be clearly and completely read on the appropriate axis of your plot</w:t>
      </w:r>
      <w:r w:rsidR="0087438F">
        <w:t>s</w:t>
      </w:r>
      <w:r w:rsidR="008816D0">
        <w:t>.</w:t>
      </w:r>
    </w:p>
    <w:p w:rsidR="00303B5C" w:rsidRDefault="00AB0DB7" w:rsidP="0087438F">
      <w:r>
        <w:t xml:space="preserve"> </w:t>
      </w:r>
    </w:p>
    <w:p w:rsidR="00AB0DB7" w:rsidRPr="0087438F" w:rsidRDefault="00AB0DB7" w:rsidP="00AB0DB7">
      <w:pPr>
        <w:rPr>
          <w:b/>
          <w:color w:val="FF0000"/>
        </w:rPr>
      </w:pPr>
      <w:r>
        <w:t>Your deliverable will be a single MS-Word file created using R Markdown. Your file will show 1) the R script which executes the above instructions and 2) the results of those instructions.  The first two lines of your deliverable will state this is “</w:t>
      </w:r>
      <w:r w:rsidR="004C5AD3">
        <w:t xml:space="preserve">Module 3 </w:t>
      </w:r>
      <w:r>
        <w:t xml:space="preserve">Assignment” of our course and your name as it appears in Canvas. Your code chunks and analysis results should be presented in the order in which they are listed here.  Deliverable due time will be announced in class and on Canvas.  </w:t>
      </w:r>
      <w:r w:rsidRPr="0087438F">
        <w:rPr>
          <w:b/>
          <w:color w:val="FF0000"/>
        </w:rPr>
        <w:t>This is an individual assignment to be completed before you leave the classroom.  No collaboration of any sort is allowed on this assignment.</w:t>
      </w:r>
    </w:p>
    <w:p w:rsidR="0087438F" w:rsidRDefault="0087438F">
      <w:r>
        <w:br w:type="page"/>
      </w:r>
    </w:p>
    <w:p w:rsidR="00AB0DB7" w:rsidRDefault="0087438F" w:rsidP="00AB0DB7">
      <w:r>
        <w:lastRenderedPageBreak/>
        <w:t>Regions to be aggregated to represent targeted states.</w:t>
      </w:r>
    </w:p>
    <w:p w:rsidR="0087438F" w:rsidRDefault="0087438F" w:rsidP="00AB0DB7"/>
    <w:tbl>
      <w:tblPr>
        <w:tblW w:w="8370" w:type="dxa"/>
        <w:tblLook w:val="04A0" w:firstRow="1" w:lastRow="0" w:firstColumn="1" w:lastColumn="0" w:noHBand="0" w:noVBand="1"/>
      </w:tblPr>
      <w:tblGrid>
        <w:gridCol w:w="3060"/>
        <w:gridCol w:w="2970"/>
        <w:gridCol w:w="2340"/>
      </w:tblGrid>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Texas</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Illinois</w:t>
            </w: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North Carolina</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amarillo</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champaign</w:t>
            </w:r>
            <w:proofErr w:type="spellEnd"/>
            <w:r w:rsidRPr="0087438F">
              <w:rPr>
                <w:rFonts w:eastAsia="Times New Roman" w:cstheme="minorHAnsi"/>
                <w:color w:val="000000"/>
                <w:sz w:val="22"/>
                <w:szCs w:val="22"/>
              </w:rPr>
              <w:t xml:space="preserve"> </w:t>
            </w:r>
            <w:proofErr w:type="spellStart"/>
            <w:r w:rsidRPr="0087438F">
              <w:rPr>
                <w:rFonts w:eastAsia="Times New Roman" w:cstheme="minorHAnsi"/>
                <w:color w:val="000000"/>
                <w:sz w:val="22"/>
                <w:szCs w:val="22"/>
              </w:rPr>
              <w:t>urbana</w:t>
            </w:r>
            <w:proofErr w:type="spellEnd"/>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asheville</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austin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chicago</w:t>
            </w:r>
            <w:proofErr w:type="spellEnd"/>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boone</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brownsville</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danville</w:t>
            </w:r>
            <w:proofErr w:type="spellEnd"/>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charlotte,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college station,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peoria</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eastern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corpus </w:t>
            </w:r>
            <w:proofErr w:type="spellStart"/>
            <w:r w:rsidRPr="0087438F">
              <w:rPr>
                <w:rFonts w:eastAsia="Times New Roman" w:cstheme="minorHAnsi"/>
                <w:color w:val="000000"/>
                <w:sz w:val="22"/>
                <w:szCs w:val="22"/>
              </w:rPr>
              <w:t>christi</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quad cities, IA/IL</w:t>
            </w: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fayetteville</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dallas</w:t>
            </w:r>
            <w:proofErr w:type="spellEnd"/>
            <w:r w:rsidRPr="0087438F">
              <w:rPr>
                <w:rFonts w:eastAsia="Times New Roman" w:cstheme="minorHAnsi"/>
                <w:color w:val="000000"/>
                <w:sz w:val="22"/>
                <w:szCs w:val="22"/>
              </w:rPr>
              <w:t xml:space="preserve"> / </w:t>
            </w:r>
            <w:proofErr w:type="gramStart"/>
            <w:r w:rsidRPr="0087438F">
              <w:rPr>
                <w:rFonts w:eastAsia="Times New Roman" w:cstheme="minorHAnsi"/>
                <w:color w:val="000000"/>
                <w:sz w:val="22"/>
                <w:szCs w:val="22"/>
              </w:rPr>
              <w:t>fort worth</w:t>
            </w:r>
            <w:proofErr w:type="gramEnd"/>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rockford</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greensboro</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el </w:t>
            </w:r>
            <w:proofErr w:type="spellStart"/>
            <w:r w:rsidRPr="0087438F">
              <w:rPr>
                <w:rFonts w:eastAsia="Times New Roman" w:cstheme="minorHAnsi"/>
                <w:color w:val="000000"/>
                <w:sz w:val="22"/>
                <w:szCs w:val="22"/>
              </w:rPr>
              <w:t>paso</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southern </w:t>
            </w:r>
            <w:proofErr w:type="spellStart"/>
            <w:r w:rsidRPr="0087438F">
              <w:rPr>
                <w:rFonts w:eastAsia="Times New Roman" w:cstheme="minorHAnsi"/>
                <w:color w:val="000000"/>
                <w:sz w:val="22"/>
                <w:szCs w:val="22"/>
              </w:rPr>
              <w:t>illinois</w:t>
            </w:r>
            <w:proofErr w:type="spellEnd"/>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wilmington</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galveston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springfield</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winston-salem</w:t>
            </w:r>
            <w:proofErr w:type="spellEnd"/>
            <w:r w:rsidRPr="0087438F">
              <w:rPr>
                <w:rFonts w:eastAsia="Times New Roman" w:cstheme="minorHAnsi"/>
                <w:color w:val="000000"/>
                <w:sz w:val="22"/>
                <w:szCs w:val="22"/>
              </w:rPr>
              <w:t>, NC</w:t>
            </w: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houston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sz w:val="20"/>
                <w:szCs w:val="20"/>
              </w:rPr>
            </w:pP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lubbock</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sz w:val="20"/>
                <w:szCs w:val="20"/>
              </w:rPr>
            </w:pP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odessa</w:t>
            </w:r>
            <w:proofErr w:type="spellEnd"/>
            <w:r w:rsidRPr="0087438F">
              <w:rPr>
                <w:rFonts w:eastAsia="Times New Roman" w:cstheme="minorHAnsi"/>
                <w:color w:val="000000"/>
                <w:sz w:val="22"/>
                <w:szCs w:val="22"/>
              </w:rPr>
              <w:t xml:space="preserve"> / midland</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sz w:val="20"/>
                <w:szCs w:val="20"/>
              </w:rPr>
            </w:pP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tyler</w:t>
            </w:r>
            <w:proofErr w:type="spellEnd"/>
            <w:r w:rsidRPr="0087438F">
              <w:rPr>
                <w:rFonts w:eastAsia="Times New Roman" w:cstheme="minorHAnsi"/>
                <w:color w:val="000000"/>
                <w:sz w:val="22"/>
                <w:szCs w:val="22"/>
              </w:rPr>
              <w:t xml:space="preserve"> / east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sz w:val="20"/>
                <w:szCs w:val="20"/>
              </w:rPr>
            </w:pPr>
          </w:p>
        </w:tc>
      </w:tr>
      <w:tr w:rsidR="0087438F" w:rsidRPr="0087438F" w:rsidTr="0087438F">
        <w:trPr>
          <w:trHeight w:val="288"/>
        </w:trPr>
        <w:tc>
          <w:tcPr>
            <w:tcW w:w="306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waco</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rsidR="0087438F" w:rsidRPr="0087438F" w:rsidRDefault="0087438F" w:rsidP="0087438F">
            <w:pPr>
              <w:rPr>
                <w:rFonts w:eastAsia="Times New Roman" w:cstheme="minorHAnsi"/>
                <w:sz w:val="20"/>
                <w:szCs w:val="20"/>
              </w:rPr>
            </w:pPr>
          </w:p>
        </w:tc>
      </w:tr>
    </w:tbl>
    <w:p w:rsidR="0087438F" w:rsidRPr="0087438F" w:rsidRDefault="0087438F" w:rsidP="00AB0DB7">
      <w:pPr>
        <w:rPr>
          <w:rFonts w:cstheme="minorHAnsi"/>
        </w:rPr>
      </w:pPr>
    </w:p>
    <w:sectPr w:rsidR="0087438F" w:rsidRPr="0087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5EFC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3246"/>
    <w:rsid w:val="00086464"/>
    <w:rsid w:val="000A3636"/>
    <w:rsid w:val="000E1024"/>
    <w:rsid w:val="000F3983"/>
    <w:rsid w:val="00107498"/>
    <w:rsid w:val="00151448"/>
    <w:rsid w:val="00175573"/>
    <w:rsid w:val="001A376A"/>
    <w:rsid w:val="001D44BA"/>
    <w:rsid w:val="00217724"/>
    <w:rsid w:val="00236617"/>
    <w:rsid w:val="002A51A0"/>
    <w:rsid w:val="002E5EB9"/>
    <w:rsid w:val="00303B5C"/>
    <w:rsid w:val="00370FAA"/>
    <w:rsid w:val="003A0B58"/>
    <w:rsid w:val="003E5DAA"/>
    <w:rsid w:val="003F4A10"/>
    <w:rsid w:val="0041761F"/>
    <w:rsid w:val="00431056"/>
    <w:rsid w:val="00447F30"/>
    <w:rsid w:val="004C5AD3"/>
    <w:rsid w:val="004F52D5"/>
    <w:rsid w:val="005C5EAD"/>
    <w:rsid w:val="00612DF6"/>
    <w:rsid w:val="00660D7E"/>
    <w:rsid w:val="006705ED"/>
    <w:rsid w:val="006758B4"/>
    <w:rsid w:val="00685EEB"/>
    <w:rsid w:val="006B7762"/>
    <w:rsid w:val="006D1CD9"/>
    <w:rsid w:val="00745A14"/>
    <w:rsid w:val="00762B7D"/>
    <w:rsid w:val="007A5450"/>
    <w:rsid w:val="007D2DF1"/>
    <w:rsid w:val="00872C15"/>
    <w:rsid w:val="00872D57"/>
    <w:rsid w:val="0087438F"/>
    <w:rsid w:val="008816D0"/>
    <w:rsid w:val="00892E6A"/>
    <w:rsid w:val="008A43A9"/>
    <w:rsid w:val="008A7B49"/>
    <w:rsid w:val="00940E9D"/>
    <w:rsid w:val="009531E1"/>
    <w:rsid w:val="00954E7F"/>
    <w:rsid w:val="009718F0"/>
    <w:rsid w:val="00A37644"/>
    <w:rsid w:val="00A47F2E"/>
    <w:rsid w:val="00AB0DB7"/>
    <w:rsid w:val="00AC7D01"/>
    <w:rsid w:val="00B058BC"/>
    <w:rsid w:val="00B629B6"/>
    <w:rsid w:val="00B977C9"/>
    <w:rsid w:val="00BD3586"/>
    <w:rsid w:val="00BD71E2"/>
    <w:rsid w:val="00C00A2D"/>
    <w:rsid w:val="00C44D2C"/>
    <w:rsid w:val="00C4745C"/>
    <w:rsid w:val="00C57312"/>
    <w:rsid w:val="00CB7753"/>
    <w:rsid w:val="00E50FCF"/>
    <w:rsid w:val="00EB3010"/>
    <w:rsid w:val="00EC5EBF"/>
    <w:rsid w:val="00F94B52"/>
    <w:rsid w:val="00FB0543"/>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93FD"/>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11198">
      <w:bodyDiv w:val="1"/>
      <w:marLeft w:val="0"/>
      <w:marRight w:val="0"/>
      <w:marTop w:val="0"/>
      <w:marBottom w:val="0"/>
      <w:divBdr>
        <w:top w:val="none" w:sz="0" w:space="0" w:color="auto"/>
        <w:left w:val="none" w:sz="0" w:space="0" w:color="auto"/>
        <w:bottom w:val="none" w:sz="0" w:space="0" w:color="auto"/>
        <w:right w:val="none" w:sz="0" w:space="0" w:color="auto"/>
      </w:divBdr>
    </w:div>
    <w:div w:id="3592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93CE6401-7850-4D15-BBA4-2C7CB552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63</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4</cp:revision>
  <dcterms:created xsi:type="dcterms:W3CDTF">2019-11-03T22:39:00Z</dcterms:created>
  <dcterms:modified xsi:type="dcterms:W3CDTF">2019-11-04T17:14:00Z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